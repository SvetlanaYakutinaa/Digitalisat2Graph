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EAA08" w14:textId="6B889BD0" w:rsidR="004E6E97" w:rsidRPr="00F34718" w:rsidRDefault="00F34718" w:rsidP="00F34718">
      <w:pPr>
        <w:pStyle w:val="berschrift2"/>
        <w:numPr>
          <w:ilvl w:val="0"/>
          <w:numId w:val="14"/>
        </w:numPr>
        <w:spacing w:after="120" w:line="360" w:lineRule="auto"/>
        <w:jc w:val="both"/>
        <w:rPr>
          <w:rFonts w:ascii="Times New Roman" w:hAnsi="Times New Roman"/>
          <w:color w:val="000000" w:themeColor="text1"/>
          <w:sz w:val="28"/>
          <w:szCs w:val="28"/>
        </w:rPr>
      </w:pPr>
      <w:bookmarkStart w:id="0" w:name="_Toc204069606"/>
      <w:proofErr w:type="spellStart"/>
      <w:r>
        <w:rPr>
          <w:rFonts w:ascii="Times New Roman" w:hAnsi="Times New Roman"/>
          <w:color w:val="000000" w:themeColor="text1"/>
          <w:sz w:val="28"/>
          <w:szCs w:val="28"/>
        </w:rPr>
        <w:t>Wiki</w:t>
      </w:r>
      <w:r w:rsidR="00606B53">
        <w:rPr>
          <w:rFonts w:ascii="Times New Roman" w:hAnsi="Times New Roman"/>
          <w:color w:val="000000" w:themeColor="text1"/>
          <w:sz w:val="28"/>
          <w:szCs w:val="28"/>
        </w:rPr>
        <w:t>d</w:t>
      </w:r>
      <w:r>
        <w:rPr>
          <w:rFonts w:ascii="Times New Roman" w:hAnsi="Times New Roman"/>
          <w:color w:val="000000" w:themeColor="text1"/>
          <w:sz w:val="28"/>
          <w:szCs w:val="28"/>
        </w:rPr>
        <w:t>ata</w:t>
      </w:r>
      <w:bookmarkEnd w:id="0"/>
      <w:proofErr w:type="spellEnd"/>
    </w:p>
    <w:p w14:paraId="735B6E52" w14:textId="4110048F" w:rsidR="000A2FFA" w:rsidRDefault="000A2FFA" w:rsidP="00F34718">
      <w:pPr>
        <w:spacing w:after="120" w:line="360" w:lineRule="auto"/>
        <w:jc w:val="both"/>
        <w:rPr>
          <w:sz w:val="24"/>
          <w:szCs w:val="24"/>
        </w:rPr>
      </w:pPr>
      <w:r>
        <w:rPr>
          <w:sz w:val="24"/>
          <w:szCs w:val="24"/>
        </w:rPr>
        <w:t xml:space="preserve">Open Data fördert </w:t>
      </w:r>
      <w:r w:rsidR="00127BEF">
        <w:rPr>
          <w:sz w:val="24"/>
          <w:szCs w:val="24"/>
        </w:rPr>
        <w:t>Transparenz</w:t>
      </w:r>
      <w:r>
        <w:rPr>
          <w:sz w:val="24"/>
          <w:szCs w:val="24"/>
        </w:rPr>
        <w:t>, Zugänglichkeit und Wieder</w:t>
      </w:r>
      <w:r w:rsidR="00127BEF">
        <w:rPr>
          <w:sz w:val="24"/>
          <w:szCs w:val="24"/>
        </w:rPr>
        <w:t>verwendbarkeit</w:t>
      </w:r>
      <w:r>
        <w:rPr>
          <w:sz w:val="24"/>
          <w:szCs w:val="24"/>
        </w:rPr>
        <w:t xml:space="preserve"> von Daten. Dies ermöglicht eine offene und </w:t>
      </w:r>
      <w:r w:rsidR="007A44DB">
        <w:rPr>
          <w:sz w:val="24"/>
          <w:szCs w:val="24"/>
        </w:rPr>
        <w:t>nachhaltige</w:t>
      </w:r>
      <w:r>
        <w:rPr>
          <w:sz w:val="24"/>
          <w:szCs w:val="24"/>
        </w:rPr>
        <w:t xml:space="preserve"> Nutzung von Forschungsergebnisse</w:t>
      </w:r>
      <w:r w:rsidR="007A44DB">
        <w:rPr>
          <w:sz w:val="24"/>
          <w:szCs w:val="24"/>
        </w:rPr>
        <w:t xml:space="preserve">n. </w:t>
      </w:r>
      <w:r w:rsidR="007A44DB">
        <w:rPr>
          <w:sz w:val="24"/>
          <w:szCs w:val="24"/>
        </w:rPr>
        <w:fldChar w:fldCharType="begin"/>
      </w:r>
      <w:r w:rsidR="007A44DB">
        <w:rPr>
          <w:sz w:val="24"/>
          <w:szCs w:val="24"/>
        </w:rPr>
        <w:instrText xml:space="preserve"> ADDIN ZOTERO_ITEM CSL_CITATION {"citationID":"2ekuKHGU","properties":{"formattedCitation":"(Thiery/Schenk/Thiery 2024)","plainCitation":"(Thiery/Schenk/Thiery 2024)","noteIndex":0},"citationItems":[{"id":250,"uris":["http://zotero.org/users/10358077/items/ZV9HS7NB"],"itemData":{"id":250,"type":"article-journal","abstract":"Innovative Ansätze zur FAIRifizierung und Vernetzung von Forschungsdaten fördern die nachhaltige Nutzung und Interoperabilität in der Archäologie und den Geowissenschaften. Linked Open Data (LOD) und Open-Source-Tools wie das SPARQL Unicorn Research Toolkit ermöglichen die semantische Verknüpfung und Abfrage von Forschungsdaten, während die fuzzy-sl Ontology Fuzzyness &amp; Wobbliness in Geodaten modelliert und nachvollziehbar macht. Diese Methoden unterstützen die Erstellung transparenter und wiederverwendbarer Datensätze, die international und interdisziplinär verknüpft und in Forschungsnetzwerke eingebunden werden können. Ein besonderer Schwerpunkt liegt auf der Einbindung von Citizen Science, um durch standardisierte und qualitätsgesicherte Daten Beiträge zur Wissensgenerierung zu leisten. Die Verbindung semantischer Daten in community-driven Datenhubs wie Wikidata schafft neue Möglichkeiten für kollaborative und interdisziplinäre Analysen. Nachhaltigkeit, das Alignment von Community-Standards und die Sicherstellung der Datenqualität bleiben zentrale Herausforderungen, während automatisierte Validierungsmethoden und die Weiterentwicklung von FAIRifizierungstools die offene Wissenschaft weiter stärken.","container-title":"Archäologische Informationen","DOI":"10.11588/ai.2024.1.110394","ISSN":"2197-7429","language":"de","license":"Copyright (c) 2025 Archäologische Informationen","page":"115-140","source":"journals.ub.uni-heidelberg.de","title":"Das Research Squirrel Engineers Network:: FAIRification Tools und LOD-Projekte aus der Archäoinformatik und den Geowissenschaften","title-short":"Das Research Squirrel Engineers Network","volume":"47","author":[{"family":"Thiery","given":"Florian"},{"family":"Schenk","given":"Fiona"},{"family":"Thiery","given":"Peter"}],"issued":{"date-parts":[["2024"]]}}}],"schema":"https://github.com/citation-style-language/schema/raw/master/csl-citation.json"} </w:instrText>
      </w:r>
      <w:r w:rsidR="007A44DB">
        <w:rPr>
          <w:sz w:val="24"/>
          <w:szCs w:val="24"/>
        </w:rPr>
        <w:fldChar w:fldCharType="separate"/>
      </w:r>
      <w:r w:rsidR="007A44DB">
        <w:rPr>
          <w:noProof/>
          <w:sz w:val="24"/>
          <w:szCs w:val="24"/>
        </w:rPr>
        <w:t>(vgl. Thiery/Schenk/Thiery 2024: 115)</w:t>
      </w:r>
      <w:r w:rsidR="007A44DB">
        <w:rPr>
          <w:sz w:val="24"/>
          <w:szCs w:val="24"/>
        </w:rPr>
        <w:fldChar w:fldCharType="end"/>
      </w:r>
      <w:r w:rsidR="007A44DB">
        <w:rPr>
          <w:sz w:val="24"/>
          <w:szCs w:val="24"/>
        </w:rPr>
        <w:t xml:space="preserve">. </w:t>
      </w:r>
      <w:r>
        <w:rPr>
          <w:sz w:val="24"/>
          <w:szCs w:val="24"/>
        </w:rPr>
        <w:t xml:space="preserve">Die FAIR-Prinzipien spielen </w:t>
      </w:r>
      <w:r w:rsidR="00EE5DF3">
        <w:rPr>
          <w:sz w:val="24"/>
          <w:szCs w:val="24"/>
        </w:rPr>
        <w:t xml:space="preserve">dabei </w:t>
      </w:r>
      <w:r>
        <w:rPr>
          <w:sz w:val="24"/>
          <w:szCs w:val="24"/>
        </w:rPr>
        <w:t>eine zentrale Rolle</w:t>
      </w:r>
      <w:r w:rsidR="00EE5DF3">
        <w:rPr>
          <w:sz w:val="24"/>
          <w:szCs w:val="24"/>
        </w:rPr>
        <w:t>, indem sie eine</w:t>
      </w:r>
      <w:r>
        <w:rPr>
          <w:sz w:val="24"/>
          <w:szCs w:val="24"/>
        </w:rPr>
        <w:t xml:space="preserve"> effektive Nutzung und Weitergabe von Forschungsdaten </w:t>
      </w:r>
      <w:r w:rsidR="00EE5DF3">
        <w:rPr>
          <w:sz w:val="24"/>
          <w:szCs w:val="24"/>
        </w:rPr>
        <w:t xml:space="preserve">sicherstellen </w:t>
      </w:r>
      <w:r>
        <w:rPr>
          <w:sz w:val="24"/>
          <w:szCs w:val="24"/>
        </w:rPr>
        <w:fldChar w:fldCharType="begin"/>
      </w:r>
      <w:r>
        <w:rPr>
          <w:sz w:val="24"/>
          <w:szCs w:val="24"/>
        </w:rPr>
        <w:instrText xml:space="preserve"> ADDIN ZOTERO_ITEM CSL_CITATION {"citationID":"XXHhhvsb","properties":{"formattedCitation":"(Krefeld/L\\uc0\\u252{}cke 2019)","plainCitation":"(Krefeld/Lücke 2019)","noteIndex":0},"citationItems":[{"id":262,"uris":["http://zotero.org/users/10358077/items/GMP2PCZR"],"itemData":{"id":262,"type":"article-journal","container-title":"Ladinia","DOI":"10.54218/ladinia.42.139-155","ISSN":"1124-1004","language":"de","page":"139-155","source":"DOI.org (Crossref)","title":"54 Monate VerbaAlpina – auf dem Weg zur FAIRness","volume":"43","author":[{"family":"Krefeld","given":"Thomas"},{"family":"Lücke","given":"Stephan"}],"issued":{"date-parts":[["2019"]]}}}],"schema":"https://github.com/citation-style-language/schema/raw/master/csl-citation.json"} </w:instrText>
      </w:r>
      <w:r>
        <w:rPr>
          <w:sz w:val="24"/>
          <w:szCs w:val="24"/>
        </w:rPr>
        <w:fldChar w:fldCharType="separate"/>
      </w:r>
      <w:r w:rsidRPr="00DE7C0E">
        <w:rPr>
          <w:sz w:val="24"/>
          <w:szCs w:val="24"/>
        </w:rPr>
        <w:t>(</w:t>
      </w:r>
      <w:r>
        <w:rPr>
          <w:sz w:val="24"/>
          <w:szCs w:val="24"/>
        </w:rPr>
        <w:t xml:space="preserve">vgl. </w:t>
      </w:r>
      <w:r w:rsidRPr="00DE7C0E">
        <w:rPr>
          <w:sz w:val="24"/>
          <w:szCs w:val="24"/>
        </w:rPr>
        <w:t>Krefeld/Lücke 2019</w:t>
      </w:r>
      <w:r>
        <w:rPr>
          <w:sz w:val="24"/>
          <w:szCs w:val="24"/>
        </w:rPr>
        <w:t>: 140–141</w:t>
      </w:r>
      <w:r w:rsidRPr="00DE7C0E">
        <w:rPr>
          <w:sz w:val="24"/>
          <w:szCs w:val="24"/>
        </w:rPr>
        <w:t>)</w:t>
      </w:r>
      <w:r>
        <w:rPr>
          <w:sz w:val="24"/>
          <w:szCs w:val="24"/>
        </w:rPr>
        <w:fldChar w:fldCharType="end"/>
      </w:r>
      <w:r>
        <w:rPr>
          <w:sz w:val="24"/>
          <w:szCs w:val="24"/>
        </w:rPr>
        <w:t>.</w:t>
      </w:r>
      <w:r w:rsidRPr="000A2FFA">
        <w:rPr>
          <w:sz w:val="24"/>
          <w:szCs w:val="24"/>
        </w:rPr>
        <w:t xml:space="preserve"> </w:t>
      </w:r>
      <w:r>
        <w:rPr>
          <w:sz w:val="24"/>
          <w:szCs w:val="24"/>
        </w:rPr>
        <w:t xml:space="preserve">Das </w:t>
      </w:r>
      <w:proofErr w:type="spellStart"/>
      <w:r>
        <w:rPr>
          <w:sz w:val="24"/>
          <w:szCs w:val="24"/>
        </w:rPr>
        <w:t>Semantic</w:t>
      </w:r>
      <w:proofErr w:type="spellEnd"/>
      <w:r>
        <w:rPr>
          <w:sz w:val="24"/>
          <w:szCs w:val="24"/>
        </w:rPr>
        <w:t xml:space="preserve"> Web bzw. LOD ermöglichen die semantischen Verknüpfungen von öffentlich zugänglichen Daten. Dadurch entstehen offene, umfassende Wissensgraphen, die aus verschiedene wissensperspektiven abgefragt werden </w:t>
      </w:r>
      <w:r w:rsidR="006D68FC">
        <w:rPr>
          <w:sz w:val="24"/>
          <w:szCs w:val="24"/>
        </w:rPr>
        <w:t>können</w:t>
      </w:r>
      <w:r>
        <w:rPr>
          <w:sz w:val="24"/>
          <w:szCs w:val="24"/>
        </w:rPr>
        <w:t xml:space="preserve"> </w:t>
      </w:r>
      <w:r>
        <w:rPr>
          <w:sz w:val="24"/>
          <w:szCs w:val="24"/>
        </w:rPr>
        <w:fldChar w:fldCharType="begin"/>
      </w:r>
      <w:r>
        <w:rPr>
          <w:sz w:val="24"/>
          <w:szCs w:val="24"/>
        </w:rPr>
        <w:instrText xml:space="preserve"> ADDIN ZOTERO_ITEM CSL_CITATION {"citationID":"mWjDJO2J","properties":{"formattedCitation":"(Schelbert/M\\uc0\\u252{}ller)","plainCitation":"(Schelbert/Müller)","dontUpdate":true,"noteIndex":0},"citationItems":[{"id":270,"uris":["http://zotero.org/users/10358077/items/RYSLV5U7"],"itemData":{"id":270,"type":"article-journal","collection-title":"Digital Humanities im deutschsprachigen Raum","title":"Sammlungsdaten mit Wikidata anreichern und für die Vernetzung öffnen. Konzepte und praktische Erpobunge","author":[{"family":"Schelbert","given":"Georg"},{"family":"Müller","given":"Michael"}],"issued":{"date-parts":[["2023"]]}}}],"schema":"https://github.com/citation-style-language/schema/raw/master/csl-citation.json"} </w:instrText>
      </w:r>
      <w:r>
        <w:rPr>
          <w:sz w:val="24"/>
          <w:szCs w:val="24"/>
        </w:rPr>
        <w:fldChar w:fldCharType="separate"/>
      </w:r>
      <w:r w:rsidRPr="004452F4">
        <w:rPr>
          <w:sz w:val="24"/>
          <w:szCs w:val="24"/>
        </w:rPr>
        <w:t>(</w:t>
      </w:r>
      <w:r>
        <w:rPr>
          <w:sz w:val="24"/>
          <w:szCs w:val="24"/>
        </w:rPr>
        <w:t xml:space="preserve">vgl. </w:t>
      </w:r>
      <w:r w:rsidRPr="004452F4">
        <w:rPr>
          <w:sz w:val="24"/>
          <w:szCs w:val="24"/>
        </w:rPr>
        <w:t>Schelbert/Müller</w:t>
      </w:r>
      <w:r>
        <w:rPr>
          <w:sz w:val="24"/>
          <w:szCs w:val="24"/>
        </w:rPr>
        <w:t xml:space="preserve"> 2023: 1</w:t>
      </w:r>
      <w:r w:rsidRPr="004452F4">
        <w:rPr>
          <w:sz w:val="24"/>
          <w:szCs w:val="24"/>
        </w:rPr>
        <w:t>)</w:t>
      </w:r>
      <w:r>
        <w:rPr>
          <w:sz w:val="24"/>
          <w:szCs w:val="24"/>
        </w:rPr>
        <w:fldChar w:fldCharType="end"/>
      </w:r>
      <w:r>
        <w:rPr>
          <w:sz w:val="24"/>
          <w:szCs w:val="24"/>
        </w:rPr>
        <w:t>.</w:t>
      </w:r>
    </w:p>
    <w:p w14:paraId="7654113B" w14:textId="4B8AD65F" w:rsidR="006A10BE" w:rsidRDefault="004A7B84" w:rsidP="00476839">
      <w:pPr>
        <w:spacing w:after="120" w:line="360" w:lineRule="auto"/>
        <w:ind w:firstLine="567"/>
        <w:jc w:val="both"/>
        <w:rPr>
          <w:sz w:val="24"/>
          <w:szCs w:val="24"/>
        </w:rPr>
      </w:pPr>
      <w:r>
        <w:rPr>
          <w:sz w:val="24"/>
          <w:szCs w:val="24"/>
        </w:rPr>
        <w:t>Eine vollständige Realisierung dieser Vernetzung i</w:t>
      </w:r>
      <w:r w:rsidR="00CF6255">
        <w:rPr>
          <w:sz w:val="24"/>
          <w:szCs w:val="24"/>
        </w:rPr>
        <w:t xml:space="preserve">m kulturhistorischen Bereich </w:t>
      </w:r>
      <w:r>
        <w:rPr>
          <w:sz w:val="24"/>
          <w:szCs w:val="24"/>
        </w:rPr>
        <w:t>steht jedoch noch aus. Hier setzen t</w:t>
      </w:r>
      <w:r w:rsidR="00CF6255">
        <w:rPr>
          <w:sz w:val="24"/>
          <w:szCs w:val="24"/>
        </w:rPr>
        <w:t xml:space="preserve">raditionelle Datenbanken bereits punktuelle Vernetzungen um. Die Nutzung von Normdaten stellt dabei den ersten Schritt in die Richtung einer Verknüpfung mit anderen Datenquellen </w:t>
      </w:r>
      <w:r w:rsidR="00CF6255">
        <w:rPr>
          <w:sz w:val="24"/>
          <w:szCs w:val="24"/>
        </w:rPr>
        <w:fldChar w:fldCharType="begin"/>
      </w:r>
      <w:r w:rsidR="00CF6255">
        <w:rPr>
          <w:sz w:val="24"/>
          <w:szCs w:val="24"/>
        </w:rPr>
        <w:instrText xml:space="preserve"> ADDIN ZOTERO_ITEM CSL_CITATION {"citationID":"OQJvBSOC","properties":{"formattedCitation":"(Schelbert/M\\uc0\\u252{}ller 2023)","plainCitation":"(Schelbert/Müller 2023)","noteIndex":0},"citationItems":[{"id":270,"uris":["http://zotero.org/users/10358077/items/RYSLV5U7"],"itemData":{"id":270,"type":"article-journal","collection-title":"Digital Humanities im deutschsprachigen Raum","title":"Sammlungsdaten mit Wikidata anreichern und für die Vernetzung öffnen. Konzepte und praktische Erpobunge","author":[{"family":"Schelbert","given":"Georg"},{"family":"Müller","given":"Michael"}],"issued":{"date-parts":[["2023"]]}}}],"schema":"https://github.com/citation-style-language/schema/raw/master/csl-citation.json"} </w:instrText>
      </w:r>
      <w:r w:rsidR="00CF6255">
        <w:rPr>
          <w:sz w:val="24"/>
          <w:szCs w:val="24"/>
        </w:rPr>
        <w:fldChar w:fldCharType="separate"/>
      </w:r>
      <w:r w:rsidR="00CF6255" w:rsidRPr="00CF6255">
        <w:rPr>
          <w:sz w:val="24"/>
          <w:szCs w:val="24"/>
        </w:rPr>
        <w:t>(</w:t>
      </w:r>
      <w:r w:rsidR="00CF6255">
        <w:rPr>
          <w:sz w:val="24"/>
          <w:szCs w:val="24"/>
        </w:rPr>
        <w:t xml:space="preserve">vgl. </w:t>
      </w:r>
      <w:r w:rsidR="00CF6255" w:rsidRPr="00CF6255">
        <w:rPr>
          <w:sz w:val="24"/>
          <w:szCs w:val="24"/>
        </w:rPr>
        <w:t>Schelbert/Müller 2023</w:t>
      </w:r>
      <w:r w:rsidR="00CF6255">
        <w:rPr>
          <w:sz w:val="24"/>
          <w:szCs w:val="24"/>
        </w:rPr>
        <w:t>: 2</w:t>
      </w:r>
      <w:r w:rsidR="00CF6255" w:rsidRPr="00CF6255">
        <w:rPr>
          <w:sz w:val="24"/>
          <w:szCs w:val="24"/>
        </w:rPr>
        <w:t>)</w:t>
      </w:r>
      <w:r w:rsidR="00CF6255">
        <w:rPr>
          <w:sz w:val="24"/>
          <w:szCs w:val="24"/>
        </w:rPr>
        <w:fldChar w:fldCharType="end"/>
      </w:r>
      <w:r w:rsidR="00CF6255">
        <w:rPr>
          <w:sz w:val="24"/>
          <w:szCs w:val="24"/>
        </w:rPr>
        <w:t xml:space="preserve">. </w:t>
      </w:r>
      <w:r w:rsidR="00B3712C">
        <w:rPr>
          <w:sz w:val="24"/>
          <w:szCs w:val="24"/>
        </w:rPr>
        <w:t xml:space="preserve">Normdaten </w:t>
      </w:r>
      <w:r w:rsidR="0080217F">
        <w:rPr>
          <w:sz w:val="24"/>
          <w:szCs w:val="24"/>
        </w:rPr>
        <w:t xml:space="preserve">gewährleisten </w:t>
      </w:r>
      <w:r w:rsidR="00B3712C">
        <w:rPr>
          <w:sz w:val="24"/>
          <w:szCs w:val="24"/>
        </w:rPr>
        <w:t xml:space="preserve">dabei </w:t>
      </w:r>
      <w:r w:rsidR="0080217F">
        <w:rPr>
          <w:sz w:val="24"/>
          <w:szCs w:val="24"/>
        </w:rPr>
        <w:t xml:space="preserve">eine eindeutige und konstante Identifikation von gleichen Entitäten wie Personen, Orten oder Begriffen </w:t>
      </w:r>
      <w:r w:rsidR="0080217F">
        <w:rPr>
          <w:sz w:val="24"/>
          <w:szCs w:val="24"/>
        </w:rPr>
        <w:fldChar w:fldCharType="begin"/>
      </w:r>
      <w:r w:rsidR="0080217F">
        <w:rPr>
          <w:sz w:val="24"/>
          <w:szCs w:val="24"/>
        </w:rPr>
        <w:instrText xml:space="preserve"> ADDIN ZOTERO_ITEM CSL_CITATION {"citationID":"YXxtgn5a","properties":{"formattedCitation":"(Petz 2023, S. 219)","plainCitation":"(Petz 2023, S. 219)","noteIndex":0},"citationItems":[{"id":263,"uris":["http://zotero.org/users/10358077/items/XHVFGS5W"],"itemData":{"id":263,"type":"article-journal","abstract":"Zusammenfassung Bibliotheken stellen bereits seit einigen Jahren ihre bibliografischen Metadaten als Linked Open Data zur Verfügung. Die Idee dahinter ist, Daten aus verschiedenen Quellen und Formaten (Datensilos), die derzeit nicht oder nur schwer zugänglich sind, in möglichst einheitlicher Form miteinander zu verknüpfen. Dieser Artikel fasst die aktuellen Entwicklungen zusammen und es werden die vier grundlegenden Möglichkeiten, Linked Open Data zu veröffentlichen, miteinander verglichen. Abschließend werden die Initiativen der Österreichischen Nationalbibliothek auf diesem Gebiet vorgestellt.","container-title":"Bibliothek Forschung und Praxis","DOI":"10.1515/bfp-2023-0006","ISSN":"1865-7648","issue":"2","language":"en","license":"De Gruyter expressly reserves the right to use all content for commercial text and data mining within the meaning of Section 44b of the German Copyright Act.","note":"publisher: De Gruyter","page":"213-222","source":"www.degruyterbrill.com","title":"Linked Open Data. Zukunftsweisende Strategien","volume":"47","author":[{"family":"Petz","given":"Georg"}],"issued":{"date-parts":[["2023",9,30]]}},"locator":"219"}],"schema":"https://github.com/citation-style-language/schema/raw/master/csl-citation.json"} </w:instrText>
      </w:r>
      <w:r w:rsidR="0080217F">
        <w:rPr>
          <w:sz w:val="24"/>
          <w:szCs w:val="24"/>
        </w:rPr>
        <w:fldChar w:fldCharType="separate"/>
      </w:r>
      <w:r w:rsidR="0080217F">
        <w:rPr>
          <w:noProof/>
          <w:sz w:val="24"/>
          <w:szCs w:val="24"/>
        </w:rPr>
        <w:t>(vgl. Petz 2023: 219)</w:t>
      </w:r>
      <w:r w:rsidR="0080217F">
        <w:rPr>
          <w:sz w:val="24"/>
          <w:szCs w:val="24"/>
        </w:rPr>
        <w:fldChar w:fldCharType="end"/>
      </w:r>
      <w:r w:rsidR="0080217F">
        <w:rPr>
          <w:sz w:val="24"/>
          <w:szCs w:val="24"/>
        </w:rPr>
        <w:t xml:space="preserve">. </w:t>
      </w:r>
      <w:r w:rsidR="00CF6255" w:rsidRPr="00077826">
        <w:rPr>
          <w:sz w:val="24"/>
          <w:szCs w:val="24"/>
        </w:rPr>
        <w:t>Wird eine Person</w:t>
      </w:r>
      <w:r w:rsidR="00606B53">
        <w:rPr>
          <w:sz w:val="24"/>
          <w:szCs w:val="24"/>
        </w:rPr>
        <w:t xml:space="preserve"> bspw.</w:t>
      </w:r>
      <w:r w:rsidR="00CF6255" w:rsidRPr="00077826">
        <w:rPr>
          <w:sz w:val="24"/>
          <w:szCs w:val="24"/>
        </w:rPr>
        <w:t xml:space="preserve"> über </w:t>
      </w:r>
      <w:hyperlink r:id="rId8" w:history="1">
        <w:r w:rsidR="00B3712C">
          <w:rPr>
            <w:rStyle w:val="Hyperlink"/>
            <w:sz w:val="24"/>
            <w:szCs w:val="24"/>
          </w:rPr>
          <w:t>GND-Nummer</w:t>
        </w:r>
      </w:hyperlink>
      <w:r w:rsidR="00B3712C" w:rsidRPr="00077826">
        <w:rPr>
          <w:sz w:val="24"/>
          <w:szCs w:val="24"/>
        </w:rPr>
        <w:t xml:space="preserve"> (Gemeinsame Normdaten)</w:t>
      </w:r>
      <w:r w:rsidR="00B3712C">
        <w:rPr>
          <w:sz w:val="24"/>
          <w:szCs w:val="24"/>
        </w:rPr>
        <w:t xml:space="preserve"> </w:t>
      </w:r>
      <w:r w:rsidR="00CF6255" w:rsidRPr="00077826">
        <w:rPr>
          <w:sz w:val="24"/>
          <w:szCs w:val="24"/>
        </w:rPr>
        <w:t xml:space="preserve">identifiziert, können Inhalte automatisch mit bspw. </w:t>
      </w:r>
      <w:hyperlink r:id="rId9" w:history="1">
        <w:r w:rsidR="00CF6255" w:rsidRPr="00077826">
          <w:rPr>
            <w:rStyle w:val="Hyperlink"/>
            <w:sz w:val="24"/>
            <w:szCs w:val="24"/>
          </w:rPr>
          <w:t>Wikipedia</w:t>
        </w:r>
      </w:hyperlink>
      <w:r w:rsidR="00CF6255">
        <w:rPr>
          <w:sz w:val="24"/>
          <w:szCs w:val="24"/>
        </w:rPr>
        <w:t xml:space="preserve">-Eintrag oder </w:t>
      </w:r>
      <w:hyperlink r:id="rId10" w:history="1">
        <w:r w:rsidR="00CF6255" w:rsidRPr="00077826">
          <w:rPr>
            <w:rStyle w:val="Hyperlink"/>
            <w:sz w:val="24"/>
            <w:szCs w:val="24"/>
          </w:rPr>
          <w:t>Deutschen Biographie</w:t>
        </w:r>
      </w:hyperlink>
      <w:r w:rsidR="00CF6255">
        <w:rPr>
          <w:sz w:val="24"/>
          <w:szCs w:val="24"/>
        </w:rPr>
        <w:t xml:space="preserve"> </w:t>
      </w:r>
      <w:r w:rsidR="00CF6255" w:rsidRPr="00077826">
        <w:rPr>
          <w:sz w:val="24"/>
          <w:szCs w:val="24"/>
        </w:rPr>
        <w:t>verknüpft werden</w:t>
      </w:r>
      <w:r w:rsidR="00CF6255">
        <w:rPr>
          <w:sz w:val="24"/>
          <w:szCs w:val="24"/>
        </w:rPr>
        <w:t xml:space="preserve"> </w:t>
      </w:r>
      <w:r w:rsidR="00CF6255" w:rsidRPr="00003157">
        <w:rPr>
          <w:sz w:val="24"/>
          <w:szCs w:val="24"/>
        </w:rPr>
        <w:fldChar w:fldCharType="begin"/>
      </w:r>
      <w:r w:rsidR="00CF6255">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CF6255" w:rsidRPr="00003157">
        <w:rPr>
          <w:sz w:val="24"/>
          <w:szCs w:val="24"/>
        </w:rPr>
        <w:fldChar w:fldCharType="separate"/>
      </w:r>
      <w:r w:rsidR="00CF6255" w:rsidRPr="00003157">
        <w:rPr>
          <w:noProof/>
          <w:sz w:val="24"/>
          <w:szCs w:val="24"/>
        </w:rPr>
        <w:t>(vgl. Kamzelak 2018: 427)</w:t>
      </w:r>
      <w:r w:rsidR="00CF6255" w:rsidRPr="00003157">
        <w:rPr>
          <w:sz w:val="24"/>
          <w:szCs w:val="24"/>
        </w:rPr>
        <w:fldChar w:fldCharType="end"/>
      </w:r>
      <w:r w:rsidR="00CF6255" w:rsidRPr="00077826">
        <w:rPr>
          <w:sz w:val="24"/>
          <w:szCs w:val="24"/>
        </w:rPr>
        <w:t>.</w:t>
      </w:r>
      <w:r w:rsidR="00AF3DB7">
        <w:rPr>
          <w:sz w:val="24"/>
          <w:szCs w:val="24"/>
        </w:rPr>
        <w:t xml:space="preserve"> </w:t>
      </w:r>
      <w:r w:rsidR="00476839">
        <w:rPr>
          <w:sz w:val="24"/>
          <w:szCs w:val="24"/>
        </w:rPr>
        <w:t xml:space="preserve">Die Entitäten in der GND sind nicht isoliert, sondern verknüpft miteinander, die durch zusätzliche Merkmale detailliert beschrieben sind </w:t>
      </w:r>
      <w:r w:rsidR="00476839" w:rsidRPr="00476839">
        <w:rPr>
          <w:sz w:val="24"/>
          <w:szCs w:val="24"/>
          <w:highlight w:val="green"/>
        </w:rPr>
        <w:fldChar w:fldCharType="begin"/>
      </w:r>
      <w:r w:rsidR="00476839" w:rsidRPr="00476839">
        <w:rPr>
          <w:sz w:val="24"/>
          <w:szCs w:val="24"/>
          <w:highlight w:val="green"/>
        </w:rPr>
        <w:instrText xml:space="preserve"> ADDIN ZOTERO_ITEM CSL_CITATION {"citationID":"WC3PM6M8","properties":{"formattedCitation":"(Franke-Maier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476839" w:rsidRPr="00476839">
        <w:rPr>
          <w:sz w:val="24"/>
          <w:szCs w:val="24"/>
          <w:highlight w:val="green"/>
        </w:rPr>
        <w:fldChar w:fldCharType="separate"/>
      </w:r>
      <w:r w:rsidR="00476839" w:rsidRPr="00476839">
        <w:rPr>
          <w:noProof/>
          <w:sz w:val="24"/>
          <w:szCs w:val="24"/>
          <w:highlight w:val="green"/>
        </w:rPr>
        <w:t>(vgl. Menzel et al. 2021: 236)</w:t>
      </w:r>
      <w:r w:rsidR="00476839" w:rsidRPr="00476839">
        <w:rPr>
          <w:sz w:val="24"/>
          <w:szCs w:val="24"/>
          <w:highlight w:val="green"/>
        </w:rPr>
        <w:fldChar w:fldCharType="end"/>
      </w:r>
      <w:r w:rsidR="00476839">
        <w:rPr>
          <w:sz w:val="24"/>
          <w:szCs w:val="24"/>
        </w:rPr>
        <w:t>.</w:t>
      </w:r>
      <w:r w:rsidR="00CF2D30">
        <w:rPr>
          <w:sz w:val="24"/>
          <w:szCs w:val="24"/>
        </w:rPr>
        <w:t xml:space="preserve"> </w:t>
      </w:r>
    </w:p>
    <w:p w14:paraId="539FD56F" w14:textId="77777777" w:rsidR="005253BD" w:rsidRDefault="00CF2D30" w:rsidP="005253BD">
      <w:pPr>
        <w:spacing w:after="120" w:line="360" w:lineRule="auto"/>
        <w:ind w:firstLine="567"/>
        <w:jc w:val="both"/>
        <w:rPr>
          <w:sz w:val="24"/>
          <w:szCs w:val="24"/>
        </w:rPr>
      </w:pPr>
      <w:r>
        <w:rPr>
          <w:sz w:val="24"/>
          <w:szCs w:val="24"/>
        </w:rPr>
        <w:t xml:space="preserve">Bei Normierung und Vernetzung von Daten spielt </w:t>
      </w:r>
      <w:proofErr w:type="spellStart"/>
      <w:r>
        <w:rPr>
          <w:sz w:val="24"/>
          <w:szCs w:val="24"/>
        </w:rPr>
        <w:t>Wikidata</w:t>
      </w:r>
      <w:proofErr w:type="spellEnd"/>
      <w:r>
        <w:rPr>
          <w:sz w:val="24"/>
          <w:szCs w:val="24"/>
        </w:rPr>
        <w:t xml:space="preserve"> eine wichtige Rolle. Es bietet eine strukturierte Plattform für die standardisierte Speicherung und Verknüpfung von Daten </w:t>
      </w:r>
      <w:r>
        <w:rPr>
          <w:sz w:val="24"/>
          <w:szCs w:val="24"/>
        </w:rPr>
        <w:fldChar w:fldCharType="begin"/>
      </w:r>
      <w:r>
        <w:rPr>
          <w:sz w:val="24"/>
          <w:szCs w:val="24"/>
        </w:rPr>
        <w:instrText xml:space="preserve"> ADDIN ZOTERO_ITEM CSL_CITATION {"citationID":"al0mZYjo","properties":{"formattedCitation":"(Oberdorf 2022)","plainCitation":"(Oberdorf 2022)","noteIndex":0},"citationItems":[{"id":253,"uris":["http://zotero.org/users/10358077/items/9AHMW3IF"],"itemData":{"id":253,"type":"book","abstract":"Historische Bildungsforschung hat sich in den letzten Jahrzehnten zu einem Forschungs- und Arbeitsgebiet entwickelt, das in seinen Themen, Methoden und theoretischen Bezügen vielseitig aufgestellt und interdisziplinär anschlussfähig ist. Auch Methoden, Arbeitstechniken und Tools der Digital Humanities, die viele Bereiche der Geistes- und Kulturwissenschaften heute beeinflussen, finden dort bereits in vielfältiger Weise Anwendung. Dies zeigt der vorliegende Band anhand konkreter Beispiele aus aktuellen Forschungsprojekten und Arbeitsgruppen mit Bezug zur historischen Bildungsforschung. Die Beiträge geben Anwendungsbeispiele für ausgewählte digitale Werkzeuge und Forschungsmethoden und stellen forschungspraktische wie auch epistemologische Fragen zur Diskussion.","ISBN":"978-3-7815-2517-7","language":"de","license":"https://creativecommons.org/licenses/by-nc-nd/4.0/deed.de","note":"DOI: 10.35468/5952","publisher":"Verlag Julius Klinkhardt","source":"DOI.org (Crossref)","title":"Digital Turn und Historische Bildungsforschung. Bestandsaufnahme und Forschungsperspektiven","URL":"https://www.pedocs.de/volltexte/2022/24848/pdf/Oberdorf_2022_Digital_Turn_und_Historische_Bildungsforschung.pdf","editor":[{"family":"Oberdorf","given":"Andreas"}],"accessed":{"date-parts":[["2025",8,8]]},"issued":{"date-parts":[["2022",6]]}}}],"schema":"https://github.com/citation-style-language/schema/raw/master/csl-citation.json"} </w:instrText>
      </w:r>
      <w:r>
        <w:rPr>
          <w:sz w:val="24"/>
          <w:szCs w:val="24"/>
        </w:rPr>
        <w:fldChar w:fldCharType="separate"/>
      </w:r>
      <w:r>
        <w:rPr>
          <w:noProof/>
          <w:sz w:val="24"/>
          <w:szCs w:val="24"/>
        </w:rPr>
        <w:t>(</w:t>
      </w:r>
      <w:r w:rsidRPr="00CF2D30">
        <w:rPr>
          <w:noProof/>
          <w:sz w:val="24"/>
          <w:szCs w:val="24"/>
          <w:highlight w:val="green"/>
        </w:rPr>
        <w:t>vgl. Gupler 2022: 128</w:t>
      </w:r>
      <w:r>
        <w:rPr>
          <w:noProof/>
          <w:sz w:val="24"/>
          <w:szCs w:val="24"/>
        </w:rPr>
        <w:t>)</w:t>
      </w:r>
      <w:r>
        <w:rPr>
          <w:sz w:val="24"/>
          <w:szCs w:val="24"/>
        </w:rPr>
        <w:fldChar w:fldCharType="end"/>
      </w:r>
      <w:r>
        <w:rPr>
          <w:sz w:val="24"/>
          <w:szCs w:val="24"/>
        </w:rPr>
        <w:t>.</w:t>
      </w:r>
      <w:r w:rsidR="009E6C6D">
        <w:rPr>
          <w:sz w:val="24"/>
          <w:szCs w:val="24"/>
        </w:rPr>
        <w:t xml:space="preserve"> </w:t>
      </w:r>
      <w:proofErr w:type="spellStart"/>
      <w:r w:rsidR="009E6C6D" w:rsidRPr="00714EF9">
        <w:rPr>
          <w:sz w:val="24"/>
          <w:szCs w:val="24"/>
        </w:rPr>
        <w:t>Wiki</w:t>
      </w:r>
      <w:r w:rsidR="008E2DA9">
        <w:rPr>
          <w:sz w:val="24"/>
          <w:szCs w:val="24"/>
        </w:rPr>
        <w:t>d</w:t>
      </w:r>
      <w:r w:rsidR="009E6C6D" w:rsidRPr="00714EF9">
        <w:rPr>
          <w:sz w:val="24"/>
          <w:szCs w:val="24"/>
        </w:rPr>
        <w:t>ata</w:t>
      </w:r>
      <w:proofErr w:type="spellEnd"/>
      <w:r w:rsidR="009E6C6D" w:rsidRPr="00714EF9">
        <w:rPr>
          <w:sz w:val="24"/>
          <w:szCs w:val="24"/>
        </w:rPr>
        <w:t xml:space="preserve"> ist eine freie und frei zugängliche Datenbank, die strukturierte Daten sammelt.</w:t>
      </w:r>
      <w:r w:rsidR="009E6C6D">
        <w:rPr>
          <w:sz w:val="24"/>
          <w:szCs w:val="24"/>
        </w:rPr>
        <w:t xml:space="preserve"> </w:t>
      </w:r>
      <w:r w:rsidR="00A03F08">
        <w:rPr>
          <w:sz w:val="24"/>
          <w:szCs w:val="24"/>
        </w:rPr>
        <w:t xml:space="preserve">Darüber hinaus bietet </w:t>
      </w:r>
      <w:proofErr w:type="spellStart"/>
      <w:r w:rsidR="00A03F08">
        <w:rPr>
          <w:sz w:val="24"/>
          <w:szCs w:val="24"/>
        </w:rPr>
        <w:t>Wikidata</w:t>
      </w:r>
      <w:proofErr w:type="spellEnd"/>
      <w:r w:rsidR="00A03F08">
        <w:rPr>
          <w:sz w:val="24"/>
          <w:szCs w:val="24"/>
        </w:rPr>
        <w:t xml:space="preserve"> eine emergente Ontologie, </w:t>
      </w:r>
      <w:r w:rsidR="00A03F08" w:rsidRPr="000D1A63">
        <w:rPr>
          <w:sz w:val="24"/>
          <w:szCs w:val="24"/>
        </w:rPr>
        <w:t>die aus den Beziehungen zwischen Datenobjekten entsteht</w:t>
      </w:r>
      <w:r w:rsidR="000D1A63" w:rsidRPr="000D1A63">
        <w:rPr>
          <w:sz w:val="24"/>
          <w:szCs w:val="24"/>
        </w:rPr>
        <w:t xml:space="preserve"> und so</w:t>
      </w:r>
      <w:r w:rsidR="00A03F08" w:rsidRPr="000D1A63">
        <w:rPr>
          <w:sz w:val="24"/>
          <w:szCs w:val="24"/>
        </w:rPr>
        <w:t xml:space="preserve"> eine komplexe Abbildung der Welt ermöglicht</w:t>
      </w:r>
      <w:r w:rsidR="00A03F08">
        <w:rPr>
          <w:sz w:val="24"/>
          <w:szCs w:val="24"/>
        </w:rPr>
        <w:t xml:space="preserve"> </w:t>
      </w:r>
      <w:r w:rsidR="00A03F08" w:rsidRPr="00A03F08">
        <w:rPr>
          <w:sz w:val="24"/>
          <w:szCs w:val="24"/>
          <w:highlight w:val="green"/>
        </w:rPr>
        <w:fldChar w:fldCharType="begin"/>
      </w:r>
      <w:r w:rsidR="00A03F08" w:rsidRPr="00A03F08">
        <w:rPr>
          <w:sz w:val="24"/>
          <w:szCs w:val="24"/>
          <w:highlight w:val="green"/>
        </w:rPr>
        <w:instrText xml:space="preserve"> ADDIN ZOTERO_ITEM CSL_CITATION {"citationID":"Ec2eWVLj","properties":{"formattedCitation":"(Franke-Maier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A03F08" w:rsidRPr="00A03F08">
        <w:rPr>
          <w:sz w:val="24"/>
          <w:szCs w:val="24"/>
          <w:highlight w:val="green"/>
        </w:rPr>
        <w:fldChar w:fldCharType="separate"/>
      </w:r>
      <w:r w:rsidR="00A03F08" w:rsidRPr="00A03F08">
        <w:rPr>
          <w:noProof/>
          <w:sz w:val="24"/>
          <w:szCs w:val="24"/>
          <w:highlight w:val="green"/>
        </w:rPr>
        <w:t>(vgl. Pintscher et al. 2021: 74)</w:t>
      </w:r>
      <w:r w:rsidR="00A03F08" w:rsidRPr="00A03F08">
        <w:rPr>
          <w:sz w:val="24"/>
          <w:szCs w:val="24"/>
          <w:highlight w:val="green"/>
        </w:rPr>
        <w:fldChar w:fldCharType="end"/>
      </w:r>
      <w:r w:rsidR="00A03F08">
        <w:rPr>
          <w:sz w:val="24"/>
          <w:szCs w:val="24"/>
        </w:rPr>
        <w:t xml:space="preserve">. </w:t>
      </w:r>
      <w:r w:rsidR="009E6C6D">
        <w:rPr>
          <w:sz w:val="24"/>
          <w:szCs w:val="24"/>
        </w:rPr>
        <w:t xml:space="preserve">Abbildung 4.1 gibt </w:t>
      </w:r>
      <w:r w:rsidR="007145B6">
        <w:rPr>
          <w:sz w:val="24"/>
          <w:szCs w:val="24"/>
        </w:rPr>
        <w:t>die verschiedenen Komponenten</w:t>
      </w:r>
      <w:r w:rsidR="009E6C6D">
        <w:rPr>
          <w:sz w:val="24"/>
          <w:szCs w:val="24"/>
        </w:rPr>
        <w:t xml:space="preserve"> eines Datenansatzes wieder. </w:t>
      </w:r>
    </w:p>
    <w:p w14:paraId="067243B2" w14:textId="52CE6905" w:rsidR="00AF3DB7" w:rsidRDefault="009E6C6D" w:rsidP="005253BD">
      <w:pPr>
        <w:spacing w:after="120" w:line="360" w:lineRule="auto"/>
        <w:ind w:firstLine="567"/>
        <w:jc w:val="both"/>
        <w:rPr>
          <w:sz w:val="24"/>
          <w:szCs w:val="24"/>
        </w:rPr>
      </w:pPr>
      <w:r>
        <w:rPr>
          <w:sz w:val="24"/>
          <w:szCs w:val="24"/>
        </w:rPr>
        <w:lastRenderedPageBreak/>
        <w:t xml:space="preserve">Die </w:t>
      </w:r>
      <w:r w:rsidR="007145B6">
        <w:rPr>
          <w:sz w:val="24"/>
          <w:szCs w:val="24"/>
        </w:rPr>
        <w:t>Grundlage für die Verknüpfungen i</w:t>
      </w:r>
      <w:r>
        <w:rPr>
          <w:sz w:val="24"/>
          <w:szCs w:val="24"/>
        </w:rPr>
        <w:t xml:space="preserve">n </w:t>
      </w:r>
      <w:proofErr w:type="spellStart"/>
      <w:r>
        <w:rPr>
          <w:sz w:val="24"/>
          <w:szCs w:val="24"/>
        </w:rPr>
        <w:t>Wikidata</w:t>
      </w:r>
      <w:proofErr w:type="spellEnd"/>
      <w:r>
        <w:rPr>
          <w:sz w:val="24"/>
          <w:szCs w:val="24"/>
        </w:rPr>
        <w:t xml:space="preserve"> stellt das </w:t>
      </w:r>
      <w:r>
        <w:rPr>
          <w:i/>
          <w:iCs/>
          <w:sz w:val="24"/>
          <w:szCs w:val="24"/>
        </w:rPr>
        <w:t xml:space="preserve">Item </w:t>
      </w:r>
      <w:r w:rsidR="007145B6">
        <w:rPr>
          <w:sz w:val="24"/>
          <w:szCs w:val="24"/>
        </w:rPr>
        <w:t>das</w:t>
      </w:r>
      <w:r>
        <w:rPr>
          <w:sz w:val="24"/>
          <w:szCs w:val="24"/>
        </w:rPr>
        <w:t xml:space="preserve"> zentrale </w:t>
      </w:r>
      <w:r w:rsidR="007145B6">
        <w:rPr>
          <w:sz w:val="24"/>
          <w:szCs w:val="24"/>
        </w:rPr>
        <w:t>Element</w:t>
      </w:r>
      <w:r>
        <w:rPr>
          <w:sz w:val="24"/>
          <w:szCs w:val="24"/>
        </w:rPr>
        <w:t xml:space="preserve"> dar. Jedes </w:t>
      </w:r>
      <w:r w:rsidRPr="00F32143">
        <w:rPr>
          <w:i/>
          <w:iCs/>
          <w:sz w:val="24"/>
          <w:szCs w:val="24"/>
        </w:rPr>
        <w:t>Item</w:t>
      </w:r>
      <w:r>
        <w:rPr>
          <w:sz w:val="24"/>
          <w:szCs w:val="24"/>
        </w:rPr>
        <w:t xml:space="preserve"> wird </w:t>
      </w:r>
      <w:r w:rsidRPr="00714EF9">
        <w:rPr>
          <w:sz w:val="24"/>
          <w:szCs w:val="24"/>
        </w:rPr>
        <w:t xml:space="preserve">durch </w:t>
      </w:r>
      <w:r>
        <w:rPr>
          <w:sz w:val="24"/>
          <w:szCs w:val="24"/>
        </w:rPr>
        <w:t xml:space="preserve">einen </w:t>
      </w:r>
      <w:r w:rsidRPr="00F32143">
        <w:rPr>
          <w:i/>
          <w:iCs/>
          <w:sz w:val="24"/>
          <w:szCs w:val="24"/>
        </w:rPr>
        <w:t>Item-</w:t>
      </w:r>
      <w:proofErr w:type="spellStart"/>
      <w:r w:rsidRPr="00F32143">
        <w:rPr>
          <w:i/>
          <w:iCs/>
          <w:sz w:val="24"/>
          <w:szCs w:val="24"/>
        </w:rPr>
        <w:t>identifier</w:t>
      </w:r>
      <w:proofErr w:type="spellEnd"/>
      <w:r w:rsidRPr="00F32143">
        <w:rPr>
          <w:i/>
          <w:iCs/>
          <w:sz w:val="24"/>
          <w:szCs w:val="24"/>
        </w:rPr>
        <w:t xml:space="preserve"> </w:t>
      </w:r>
      <w:r>
        <w:rPr>
          <w:sz w:val="24"/>
          <w:szCs w:val="24"/>
        </w:rPr>
        <w:t>bezeichnet, der sich aus dem Präfi</w:t>
      </w:r>
      <w:r w:rsidR="007145B6">
        <w:rPr>
          <w:sz w:val="24"/>
          <w:szCs w:val="24"/>
        </w:rPr>
        <w:t>x</w:t>
      </w:r>
      <w:r w:rsidRPr="00714EF9">
        <w:rPr>
          <w:sz w:val="24"/>
          <w:szCs w:val="24"/>
        </w:rPr>
        <w:t xml:space="preserve"> </w:t>
      </w:r>
      <w:r w:rsidRPr="00714EF9">
        <w:rPr>
          <w:i/>
          <w:iCs/>
          <w:sz w:val="24"/>
          <w:szCs w:val="24"/>
        </w:rPr>
        <w:t>Q</w:t>
      </w:r>
      <w:r w:rsidRPr="00714EF9">
        <w:rPr>
          <w:sz w:val="24"/>
          <w:szCs w:val="24"/>
        </w:rPr>
        <w:t xml:space="preserve"> und eine Nummer, dem sog. eindeutigen Bezeichner, </w:t>
      </w:r>
      <w:r>
        <w:rPr>
          <w:sz w:val="24"/>
          <w:szCs w:val="24"/>
        </w:rPr>
        <w:t>zusammensetzt</w:t>
      </w:r>
      <w:r w:rsidRPr="00714EF9">
        <w:rPr>
          <w:sz w:val="24"/>
          <w:szCs w:val="24"/>
        </w:rPr>
        <w:t xml:space="preserve"> (vgl. </w:t>
      </w:r>
      <w:hyperlink r:id="rId11" w:history="1">
        <w:proofErr w:type="spellStart"/>
        <w:proofErr w:type="gramStart"/>
        <w:r w:rsidRPr="00714EF9">
          <w:rPr>
            <w:rStyle w:val="Hyperlink"/>
            <w:sz w:val="24"/>
            <w:szCs w:val="24"/>
          </w:rPr>
          <w:t>Wikidata:Introduction</w:t>
        </w:r>
        <w:proofErr w:type="spellEnd"/>
        <w:proofErr w:type="gramEnd"/>
      </w:hyperlink>
      <w:r w:rsidRPr="00714EF9">
        <w:rPr>
          <w:sz w:val="24"/>
          <w:szCs w:val="24"/>
        </w:rPr>
        <w:t>).</w:t>
      </w:r>
    </w:p>
    <w:p w14:paraId="149E7340" w14:textId="04DCF5B4" w:rsidR="00F32143" w:rsidRDefault="0011150C" w:rsidP="007145B6">
      <w:pPr>
        <w:spacing w:after="120" w:line="360" w:lineRule="auto"/>
        <w:ind w:firstLine="426"/>
        <w:jc w:val="center"/>
        <w:rPr>
          <w:sz w:val="24"/>
          <w:szCs w:val="24"/>
        </w:rPr>
      </w:pPr>
      <w:r>
        <w:rPr>
          <w:noProof/>
          <w:sz w:val="24"/>
          <w:szCs w:val="24"/>
        </w:rPr>
        <w:drawing>
          <wp:inline distT="0" distB="0" distL="0" distR="0" wp14:anchorId="2BCAAA6C" wp14:editId="3E7DDBD2">
            <wp:extent cx="5040630" cy="3506470"/>
            <wp:effectExtent l="0" t="0" r="1270" b="0"/>
            <wp:docPr id="135300157" name="Grafik 38" descr="Ein Bild, das Text, Screenshot, parallel,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0157" name="Grafik 38" descr="Ein Bild, das Text, Screenshot, parallel, Design enthält.&#10;&#10;KI-generierte Inhalte können fehlerhaft sei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30" cy="3506470"/>
                    </a:xfrm>
                    <a:prstGeom prst="rect">
                      <a:avLst/>
                    </a:prstGeom>
                  </pic:spPr>
                </pic:pic>
              </a:graphicData>
            </a:graphic>
          </wp:inline>
        </w:drawing>
      </w:r>
    </w:p>
    <w:p w14:paraId="02BC60B4" w14:textId="5CB16E4A" w:rsidR="00F32143" w:rsidRPr="003437AD" w:rsidRDefault="003437AD" w:rsidP="00F34718">
      <w:pPr>
        <w:spacing w:after="120" w:line="360" w:lineRule="auto"/>
        <w:ind w:firstLine="426"/>
        <w:jc w:val="both"/>
      </w:pPr>
      <w:r w:rsidRPr="003437AD">
        <w:t xml:space="preserve">Abb. 4.1 </w:t>
      </w:r>
      <w:r w:rsidR="009E6C6D">
        <w:t xml:space="preserve">Ein Beispiel für die Strukturelemente eines </w:t>
      </w:r>
      <w:hyperlink r:id="rId13" w:history="1">
        <w:proofErr w:type="spellStart"/>
        <w:r w:rsidR="009E6C6D">
          <w:rPr>
            <w:rStyle w:val="Hyperlink"/>
          </w:rPr>
          <w:t>Wikidata</w:t>
        </w:r>
        <w:proofErr w:type="spellEnd"/>
        <w:r w:rsidR="009E6C6D">
          <w:rPr>
            <w:rStyle w:val="Hyperlink"/>
          </w:rPr>
          <w:t>-Datensatzes</w:t>
        </w:r>
      </w:hyperlink>
    </w:p>
    <w:p w14:paraId="57D6DE3B" w14:textId="652F5195" w:rsidR="007145B6" w:rsidRDefault="007145B6" w:rsidP="009E6C6D">
      <w:pPr>
        <w:spacing w:after="120" w:line="360" w:lineRule="auto"/>
        <w:ind w:firstLine="567"/>
        <w:jc w:val="both"/>
        <w:rPr>
          <w:sz w:val="24"/>
          <w:szCs w:val="24"/>
        </w:rPr>
      </w:pPr>
      <w:r>
        <w:rPr>
          <w:sz w:val="24"/>
          <w:szCs w:val="24"/>
        </w:rPr>
        <w:t>Labels dienen als Bezeichner und machen die Datenobjekte für Menschen verständlich und identifizierbar. Im Gegensatz sind Labels nicht eindeutig und können mehrfach verwendet werden. Zusätzlich können Datenobjekte eine Beschreibung sowie alternative Namen (</w:t>
      </w:r>
      <w:proofErr w:type="spellStart"/>
      <w:r>
        <w:rPr>
          <w:sz w:val="24"/>
          <w:szCs w:val="24"/>
        </w:rPr>
        <w:t>Aliases</w:t>
      </w:r>
      <w:proofErr w:type="spellEnd"/>
      <w:r>
        <w:rPr>
          <w:sz w:val="24"/>
          <w:szCs w:val="24"/>
        </w:rPr>
        <w:t xml:space="preserve">) enthalten </w:t>
      </w:r>
      <w:r w:rsidRPr="00714EF9">
        <w:rPr>
          <w:sz w:val="24"/>
          <w:szCs w:val="24"/>
        </w:rPr>
        <w:t xml:space="preserve">(vgl. </w:t>
      </w:r>
      <w:hyperlink r:id="rId14" w:history="1">
        <w:proofErr w:type="spellStart"/>
        <w:proofErr w:type="gramStart"/>
        <w:r w:rsidRPr="00714EF9">
          <w:rPr>
            <w:rStyle w:val="Hyperlink"/>
            <w:sz w:val="24"/>
            <w:szCs w:val="24"/>
          </w:rPr>
          <w:t>Wikidata:Introduction</w:t>
        </w:r>
        <w:proofErr w:type="spellEnd"/>
        <w:proofErr w:type="gramEnd"/>
      </w:hyperlink>
      <w:r w:rsidRPr="00714EF9">
        <w:rPr>
          <w:sz w:val="24"/>
          <w:szCs w:val="24"/>
        </w:rPr>
        <w:t>)</w:t>
      </w:r>
      <w:r>
        <w:rPr>
          <w:sz w:val="24"/>
          <w:szCs w:val="24"/>
        </w:rPr>
        <w:t xml:space="preserve">. </w:t>
      </w:r>
    </w:p>
    <w:p w14:paraId="1E107CFA" w14:textId="77777777" w:rsidR="006D7299" w:rsidRDefault="00782DD3" w:rsidP="006D7299">
      <w:pPr>
        <w:spacing w:after="120" w:line="360" w:lineRule="auto"/>
        <w:ind w:firstLine="426"/>
        <w:jc w:val="both"/>
        <w:rPr>
          <w:sz w:val="24"/>
          <w:szCs w:val="24"/>
        </w:rPr>
      </w:pPr>
      <w:r>
        <w:rPr>
          <w:sz w:val="24"/>
          <w:szCs w:val="24"/>
        </w:rPr>
        <w:t>Ein Triple</w:t>
      </w:r>
      <w:r w:rsidR="00A77953" w:rsidRPr="00714EF9">
        <w:rPr>
          <w:sz w:val="24"/>
          <w:szCs w:val="24"/>
        </w:rPr>
        <w:t xml:space="preserve"> </w:t>
      </w:r>
      <w:r>
        <w:rPr>
          <w:sz w:val="24"/>
          <w:szCs w:val="24"/>
        </w:rPr>
        <w:t xml:space="preserve">in </w:t>
      </w:r>
      <w:proofErr w:type="spellStart"/>
      <w:r>
        <w:rPr>
          <w:sz w:val="24"/>
          <w:szCs w:val="24"/>
        </w:rPr>
        <w:t>Wikidata</w:t>
      </w:r>
      <w:proofErr w:type="spellEnd"/>
      <w:r>
        <w:rPr>
          <w:sz w:val="24"/>
          <w:szCs w:val="24"/>
        </w:rPr>
        <w:t xml:space="preserve"> </w:t>
      </w:r>
      <w:r w:rsidR="00A77953" w:rsidRPr="00714EF9">
        <w:rPr>
          <w:sz w:val="24"/>
          <w:szCs w:val="24"/>
        </w:rPr>
        <w:t>enth</w:t>
      </w:r>
      <w:r>
        <w:rPr>
          <w:sz w:val="24"/>
          <w:szCs w:val="24"/>
        </w:rPr>
        <w:t>ä</w:t>
      </w:r>
      <w:r w:rsidR="00A77953" w:rsidRPr="00714EF9">
        <w:rPr>
          <w:sz w:val="24"/>
          <w:szCs w:val="24"/>
        </w:rPr>
        <w:t xml:space="preserve">lt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w:t>
      </w:r>
      <w:r>
        <w:rPr>
          <w:sz w:val="24"/>
          <w:szCs w:val="24"/>
        </w:rPr>
        <w:t xml:space="preserve">Ein </w:t>
      </w:r>
      <w:r w:rsidRPr="00714EF9">
        <w:rPr>
          <w:sz w:val="24"/>
          <w:szCs w:val="24"/>
        </w:rPr>
        <w:t>Datenobjekt enthält eine Aussage (Statement), die die Eigenschaften (</w:t>
      </w:r>
      <w:proofErr w:type="spellStart"/>
      <w:r w:rsidRPr="00714EF9">
        <w:rPr>
          <w:sz w:val="24"/>
          <w:szCs w:val="24"/>
        </w:rPr>
        <w:t>property</w:t>
      </w:r>
      <w:proofErr w:type="spellEnd"/>
      <w:r w:rsidRPr="00714EF9">
        <w:rPr>
          <w:sz w:val="24"/>
          <w:szCs w:val="24"/>
        </w:rPr>
        <w:t xml:space="preserve">, </w:t>
      </w:r>
      <w:r w:rsidRPr="005A78DA">
        <w:rPr>
          <w:i/>
          <w:iCs/>
          <w:sz w:val="24"/>
          <w:szCs w:val="24"/>
        </w:rPr>
        <w:t>P</w:t>
      </w:r>
      <w:r w:rsidRPr="00714EF9">
        <w:rPr>
          <w:sz w:val="24"/>
          <w:szCs w:val="24"/>
        </w:rPr>
        <w:t>) und die dazu gehörigen Werte (</w:t>
      </w:r>
      <w:proofErr w:type="spellStart"/>
      <w:r w:rsidRPr="00714EF9">
        <w:rPr>
          <w:sz w:val="24"/>
          <w:szCs w:val="24"/>
        </w:rPr>
        <w:t>values</w:t>
      </w:r>
      <w:proofErr w:type="spellEnd"/>
      <w:r w:rsidRPr="00714EF9">
        <w:rPr>
          <w:sz w:val="24"/>
          <w:szCs w:val="24"/>
        </w:rPr>
        <w:t xml:space="preserve">, </w:t>
      </w:r>
      <w:r w:rsidRPr="005A78DA">
        <w:rPr>
          <w:i/>
          <w:iCs/>
          <w:sz w:val="24"/>
          <w:szCs w:val="24"/>
        </w:rPr>
        <w:t>V</w:t>
      </w:r>
      <w:r w:rsidRPr="00714EF9">
        <w:rPr>
          <w:sz w:val="24"/>
          <w:szCs w:val="24"/>
        </w:rPr>
        <w:t>) eines Objekts beschreibt.</w:t>
      </w:r>
      <w:r>
        <w:rPr>
          <w:sz w:val="24"/>
          <w:szCs w:val="24"/>
        </w:rPr>
        <w:t xml:space="preserve"> Werte in </w:t>
      </w:r>
      <w:proofErr w:type="spellStart"/>
      <w:r>
        <w:rPr>
          <w:sz w:val="24"/>
          <w:szCs w:val="24"/>
        </w:rPr>
        <w:t>Wikidata</w:t>
      </w:r>
      <w:proofErr w:type="spellEnd"/>
      <w:r>
        <w:rPr>
          <w:sz w:val="24"/>
          <w:szCs w:val="24"/>
        </w:rPr>
        <w:t xml:space="preserve"> können Datenobjekte oder quantitative Werte, ebenso wie unbekannte oder kein Wert sein. </w:t>
      </w:r>
      <w:r w:rsidR="0001359F">
        <w:rPr>
          <w:sz w:val="24"/>
          <w:szCs w:val="24"/>
        </w:rPr>
        <w:t xml:space="preserve">Es ist auch möglich, dass ein Statement mehrere Werte für die gleiche Eigenschaft haben. </w:t>
      </w:r>
      <w:r w:rsidR="0001359F">
        <w:rPr>
          <w:sz w:val="24"/>
          <w:szCs w:val="24"/>
        </w:rPr>
        <w:lastRenderedPageBreak/>
        <w:t xml:space="preserve">Werte können durch </w:t>
      </w:r>
      <w:proofErr w:type="spellStart"/>
      <w:r w:rsidR="0001359F">
        <w:rPr>
          <w:sz w:val="24"/>
          <w:szCs w:val="24"/>
        </w:rPr>
        <w:t>Qualifikatoren</w:t>
      </w:r>
      <w:proofErr w:type="spellEnd"/>
      <w:r w:rsidR="0001359F">
        <w:rPr>
          <w:sz w:val="24"/>
          <w:szCs w:val="24"/>
        </w:rPr>
        <w:t xml:space="preserve"> weiter spezifiziert werden, um detaillierte Zusatzinformationen zu geben. Darüber hinaus können Statements durch Verweise auf externe Quellen ergänzt werden. </w:t>
      </w:r>
      <w:r w:rsidR="009E6C6D" w:rsidRPr="00714EF9">
        <w:rPr>
          <w:sz w:val="24"/>
          <w:szCs w:val="24"/>
        </w:rPr>
        <w:t xml:space="preserve">(vgl. </w:t>
      </w:r>
      <w:hyperlink r:id="rId15" w:history="1">
        <w:proofErr w:type="spellStart"/>
        <w:proofErr w:type="gramStart"/>
        <w:r w:rsidR="009E6C6D" w:rsidRPr="00714EF9">
          <w:rPr>
            <w:rStyle w:val="Hyperlink"/>
            <w:sz w:val="24"/>
            <w:szCs w:val="24"/>
          </w:rPr>
          <w:t>Help:Statements</w:t>
        </w:r>
        <w:proofErr w:type="spellEnd"/>
        <w:proofErr w:type="gramEnd"/>
      </w:hyperlink>
      <w:r w:rsidR="009E6C6D" w:rsidRPr="00714EF9">
        <w:rPr>
          <w:sz w:val="24"/>
          <w:szCs w:val="24"/>
        </w:rPr>
        <w:t xml:space="preserve">). </w:t>
      </w:r>
    </w:p>
    <w:p w14:paraId="09058EC2" w14:textId="52920FFB" w:rsidR="006D7299" w:rsidRPr="00FD4642" w:rsidRDefault="006D7299" w:rsidP="005253BD">
      <w:pPr>
        <w:spacing w:after="120" w:line="360" w:lineRule="auto"/>
        <w:ind w:firstLine="426"/>
        <w:jc w:val="both"/>
        <w:rPr>
          <w:sz w:val="24"/>
          <w:szCs w:val="24"/>
        </w:rPr>
      </w:pPr>
      <w:r>
        <w:rPr>
          <w:sz w:val="24"/>
          <w:szCs w:val="24"/>
        </w:rPr>
        <w:t>Die kollaborative Arbeit wird durch verschiedene Werkzeuge unterstützt: Diskussionsseiten, Versionshistorien</w:t>
      </w:r>
      <w:r>
        <w:rPr>
          <w:sz w:val="24"/>
          <w:szCs w:val="24"/>
        </w:rPr>
        <w:t xml:space="preserve">, </w:t>
      </w:r>
      <w:r w:rsidRPr="00A03F08">
        <w:rPr>
          <w:sz w:val="24"/>
          <w:szCs w:val="24"/>
          <w:highlight w:val="green"/>
        </w:rPr>
        <w:fldChar w:fldCharType="begin"/>
      </w:r>
      <w:r w:rsidRPr="00A03F08">
        <w:rPr>
          <w:sz w:val="24"/>
          <w:szCs w:val="24"/>
          <w:highlight w:val="green"/>
        </w:rPr>
        <w:instrText xml:space="preserve"> ADDIN ZOTERO_ITEM CSL_CITATION {"citationID":"Ec2eWVLj","properties":{"formattedCitation":"(Franke-Maier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Pr="00A03F08">
        <w:rPr>
          <w:sz w:val="24"/>
          <w:szCs w:val="24"/>
          <w:highlight w:val="green"/>
        </w:rPr>
        <w:fldChar w:fldCharType="separate"/>
      </w:r>
      <w:r w:rsidRPr="00A03F08">
        <w:rPr>
          <w:noProof/>
          <w:sz w:val="24"/>
          <w:szCs w:val="24"/>
          <w:highlight w:val="green"/>
        </w:rPr>
        <w:t>(vgl. Pintscher et al. 2021: 74)</w:t>
      </w:r>
      <w:r w:rsidRPr="00A03F08">
        <w:rPr>
          <w:sz w:val="24"/>
          <w:szCs w:val="24"/>
          <w:highlight w:val="green"/>
        </w:rPr>
        <w:fldChar w:fldCharType="end"/>
      </w:r>
      <w:r>
        <w:rPr>
          <w:sz w:val="24"/>
          <w:szCs w:val="24"/>
        </w:rPr>
        <w:t xml:space="preserve">, </w:t>
      </w:r>
      <w:proofErr w:type="spellStart"/>
      <w:r>
        <w:rPr>
          <w:sz w:val="24"/>
          <w:szCs w:val="24"/>
        </w:rPr>
        <w:t>QuickStatements</w:t>
      </w:r>
      <w:proofErr w:type="spellEnd"/>
      <w:r>
        <w:rPr>
          <w:sz w:val="24"/>
          <w:szCs w:val="24"/>
        </w:rPr>
        <w:t xml:space="preserve"> (QS)</w:t>
      </w:r>
      <w:r>
        <w:rPr>
          <w:sz w:val="24"/>
          <w:szCs w:val="24"/>
        </w:rPr>
        <w:t xml:space="preserve"> usw. QS ermöglich automatisch </w:t>
      </w:r>
      <w:proofErr w:type="spellStart"/>
      <w:r>
        <w:rPr>
          <w:sz w:val="24"/>
          <w:szCs w:val="24"/>
        </w:rPr>
        <w:t>Wikidata</w:t>
      </w:r>
      <w:proofErr w:type="spellEnd"/>
      <w:r>
        <w:rPr>
          <w:sz w:val="24"/>
          <w:szCs w:val="24"/>
        </w:rPr>
        <w:t xml:space="preserve">-Einträgen zu bearbeiten. Damit können Aussagen, Bezeichnungen, Beschreibungen usw. hinzugefügt und entfernt werden. Dies kann entweder von externen Programmen oder Code durchgeführt werden (vgl. </w:t>
      </w:r>
      <w:hyperlink r:id="rId16" w:history="1">
        <w:proofErr w:type="spellStart"/>
        <w:proofErr w:type="gramStart"/>
        <w:r w:rsidRPr="006D7299">
          <w:rPr>
            <w:rStyle w:val="Hyperlink"/>
            <w:sz w:val="24"/>
            <w:szCs w:val="24"/>
          </w:rPr>
          <w:t>Help:Qu</w:t>
        </w:r>
        <w:r w:rsidRPr="006D7299">
          <w:rPr>
            <w:rStyle w:val="Hyperlink"/>
            <w:sz w:val="24"/>
            <w:szCs w:val="24"/>
          </w:rPr>
          <w:t>i</w:t>
        </w:r>
        <w:r w:rsidRPr="006D7299">
          <w:rPr>
            <w:rStyle w:val="Hyperlink"/>
            <w:sz w:val="24"/>
            <w:szCs w:val="24"/>
          </w:rPr>
          <w:t>ckStatements</w:t>
        </w:r>
        <w:proofErr w:type="spellEnd"/>
        <w:proofErr w:type="gramEnd"/>
      </w:hyperlink>
      <w:r>
        <w:rPr>
          <w:sz w:val="24"/>
          <w:szCs w:val="24"/>
        </w:rPr>
        <w:t>)</w:t>
      </w:r>
      <w:r w:rsidR="005253BD">
        <w:rPr>
          <w:sz w:val="24"/>
          <w:szCs w:val="24"/>
        </w:rPr>
        <w:t>.</w:t>
      </w:r>
    </w:p>
    <w:sectPr w:rsidR="006D7299" w:rsidRPr="00FD4642" w:rsidSect="00E9263C">
      <w:headerReference w:type="even" r:id="rId17"/>
      <w:headerReference w:type="default" r:id="rId18"/>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4969B" w14:textId="77777777" w:rsidR="00DE306F" w:rsidRDefault="00DE306F">
      <w:r>
        <w:separator/>
      </w:r>
    </w:p>
  </w:endnote>
  <w:endnote w:type="continuationSeparator" w:id="0">
    <w:p w14:paraId="61AB1F95" w14:textId="77777777" w:rsidR="00DE306F" w:rsidRDefault="00DE3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9F64124-CC21-474D-9305-3C214BE50868}"/>
  </w:font>
  <w:font w:name="Times New Roman">
    <w:panose1 w:val="02020603050405020304"/>
    <w:charset w:val="00"/>
    <w:family w:val="roman"/>
    <w:pitch w:val="variable"/>
    <w:sig w:usb0="E0002EFF" w:usb1="C000785B" w:usb2="00000009" w:usb3="00000000" w:csb0="000001FF" w:csb1="00000000"/>
    <w:embedRegular r:id="rId2" w:fontKey="{5F3DF515-863B-C646-8F4B-CAC09801FFF1}"/>
    <w:embedBold r:id="rId3" w:fontKey="{AE051044-EBFB-AF48-85A2-83D23B4244AB}"/>
    <w:embedItalic r:id="rId4" w:fontKey="{117DCCDB-F9F3-9B4B-AC7E-CCEF72A87295}"/>
  </w:font>
  <w:font w:name="Courier New">
    <w:panose1 w:val="02070309020205020404"/>
    <w:charset w:val="00"/>
    <w:family w:val="modern"/>
    <w:pitch w:val="fixed"/>
    <w:sig w:usb0="E0002AFF" w:usb1="C0007843" w:usb2="00000009" w:usb3="00000000" w:csb0="000001FF" w:csb1="00000000"/>
    <w:embedRegular r:id="rId5" w:fontKey="{94161616-8EE8-C54D-804F-E6D7378428AB}"/>
  </w:font>
  <w:font w:name="Wingdings">
    <w:panose1 w:val="05000000000000000000"/>
    <w:charset w:val="4D"/>
    <w:family w:val="decorative"/>
    <w:pitch w:val="variable"/>
    <w:sig w:usb0="00000003" w:usb1="00000000" w:usb2="00000000" w:usb3="00000000" w:csb0="80000001" w:csb1="00000000"/>
    <w:embedRegular r:id="rId6" w:fontKey="{3150F99D-1070-0049-86B3-03454A43D9BC}"/>
  </w:font>
  <w:font w:name="Garamond">
    <w:panose1 w:val="02020404030301010803"/>
    <w:charset w:val="00"/>
    <w:family w:val="roman"/>
    <w:pitch w:val="variable"/>
    <w:sig w:usb0="00000287" w:usb1="00000002" w:usb2="00000000" w:usb3="00000000" w:csb0="0000009F" w:csb1="00000000"/>
    <w:embedRegular r:id="rId7" w:fontKey="{24C6322C-740F-BE48-92F5-1D7D5C944E02}"/>
  </w:font>
  <w:font w:name="Calibri">
    <w:panose1 w:val="020F0502020204030204"/>
    <w:charset w:val="00"/>
    <w:family w:val="swiss"/>
    <w:pitch w:val="variable"/>
    <w:sig w:usb0="E4002EFF" w:usb1="C000247B" w:usb2="00000009" w:usb3="00000000" w:csb0="000001FF" w:csb1="00000000"/>
    <w:embedRegular r:id="rId8" w:fontKey="{592FF3EC-3304-974E-A173-2A4E9C5F4E09}"/>
    <w:embedBold r:id="rId9" w:fontKey="{EEAAB92A-22B6-8C40-8F65-A566C34C4D77}"/>
  </w:font>
  <w:font w:name="Cambria">
    <w:panose1 w:val="02040503050406030204"/>
    <w:charset w:val="00"/>
    <w:family w:val="roman"/>
    <w:pitch w:val="variable"/>
    <w:sig w:usb0="E00002FF" w:usb1="400004FF" w:usb2="00000000" w:usb3="00000000" w:csb0="0000019F" w:csb1="00000000"/>
    <w:embedRegular r:id="rId10" w:fontKey="{B13D2F08-C71C-1344-A2AA-F793BE7CC82D}"/>
    <w:embedBold r:id="rId11" w:fontKey="{B8E71DED-050A-364A-A1F5-52AD3D2861BB}"/>
  </w:font>
  <w:font w:name="Open Sans">
    <w:panose1 w:val="020B0606030504020204"/>
    <w:charset w:val="00"/>
    <w:family w:val="swiss"/>
    <w:pitch w:val="variable"/>
    <w:sig w:usb0="E00002EF" w:usb1="4000205B" w:usb2="00000028" w:usb3="00000000" w:csb0="0000019F" w:csb1="00000000"/>
    <w:embedRegular r:id="rId12" w:fontKey="{E18E0FF6-B783-D04B-93AB-9F326112570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CF60B" w14:textId="77777777" w:rsidR="00DE306F" w:rsidRDefault="00DE306F">
      <w:r>
        <w:t>_____________</w:t>
      </w:r>
    </w:p>
  </w:footnote>
  <w:footnote w:type="continuationSeparator" w:id="0">
    <w:p w14:paraId="26404751" w14:textId="77777777" w:rsidR="00DE306F" w:rsidRDefault="00DE306F">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6"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0"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2"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6"/>
  </w:num>
  <w:num w:numId="2" w16cid:durableId="1646199358">
    <w:abstractNumId w:val="0"/>
  </w:num>
  <w:num w:numId="3" w16cid:durableId="1722903516">
    <w:abstractNumId w:val="13"/>
  </w:num>
  <w:num w:numId="4" w16cid:durableId="67194981">
    <w:abstractNumId w:val="12"/>
  </w:num>
  <w:num w:numId="5" w16cid:durableId="2039314080">
    <w:abstractNumId w:val="3"/>
  </w:num>
  <w:num w:numId="6" w16cid:durableId="363479262">
    <w:abstractNumId w:val="8"/>
  </w:num>
  <w:num w:numId="7" w16cid:durableId="1240211314">
    <w:abstractNumId w:val="7"/>
  </w:num>
  <w:num w:numId="8" w16cid:durableId="1770277873">
    <w:abstractNumId w:val="10"/>
  </w:num>
  <w:num w:numId="9" w16cid:durableId="1303467718">
    <w:abstractNumId w:val="2"/>
  </w:num>
  <w:num w:numId="10" w16cid:durableId="849753729">
    <w:abstractNumId w:val="9"/>
  </w:num>
  <w:num w:numId="11" w16cid:durableId="1611015066">
    <w:abstractNumId w:val="1"/>
  </w:num>
  <w:num w:numId="12" w16cid:durableId="510607461">
    <w:abstractNumId w:val="11"/>
  </w:num>
  <w:num w:numId="13" w16cid:durableId="374159385">
    <w:abstractNumId w:val="4"/>
  </w:num>
  <w:num w:numId="14" w16cid:durableId="10597888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359F"/>
    <w:rsid w:val="00014710"/>
    <w:rsid w:val="000255FC"/>
    <w:rsid w:val="00035569"/>
    <w:rsid w:val="00035BDF"/>
    <w:rsid w:val="00036F93"/>
    <w:rsid w:val="000416DE"/>
    <w:rsid w:val="00052804"/>
    <w:rsid w:val="00063C99"/>
    <w:rsid w:val="000645AD"/>
    <w:rsid w:val="000703E8"/>
    <w:rsid w:val="00077826"/>
    <w:rsid w:val="00080A46"/>
    <w:rsid w:val="00094738"/>
    <w:rsid w:val="00097CBC"/>
    <w:rsid w:val="000A2FFA"/>
    <w:rsid w:val="000A7534"/>
    <w:rsid w:val="000B7C74"/>
    <w:rsid w:val="000C693F"/>
    <w:rsid w:val="000C7507"/>
    <w:rsid w:val="000D1A63"/>
    <w:rsid w:val="000D3CF2"/>
    <w:rsid w:val="000E6638"/>
    <w:rsid w:val="000F68C1"/>
    <w:rsid w:val="00105203"/>
    <w:rsid w:val="0011150C"/>
    <w:rsid w:val="0011738A"/>
    <w:rsid w:val="00123410"/>
    <w:rsid w:val="00127BEF"/>
    <w:rsid w:val="001346B0"/>
    <w:rsid w:val="001411D3"/>
    <w:rsid w:val="00143661"/>
    <w:rsid w:val="00153401"/>
    <w:rsid w:val="00156773"/>
    <w:rsid w:val="00172F83"/>
    <w:rsid w:val="00173FE3"/>
    <w:rsid w:val="00192947"/>
    <w:rsid w:val="001929D3"/>
    <w:rsid w:val="001A344B"/>
    <w:rsid w:val="001B0BB0"/>
    <w:rsid w:val="001B1FF9"/>
    <w:rsid w:val="001C0EC2"/>
    <w:rsid w:val="001C5D70"/>
    <w:rsid w:val="001C6A79"/>
    <w:rsid w:val="001C7BCB"/>
    <w:rsid w:val="001D1AF9"/>
    <w:rsid w:val="001D26DF"/>
    <w:rsid w:val="001D7C29"/>
    <w:rsid w:val="001E0FE0"/>
    <w:rsid w:val="001E630F"/>
    <w:rsid w:val="001F1E15"/>
    <w:rsid w:val="001F24EB"/>
    <w:rsid w:val="00210F0A"/>
    <w:rsid w:val="002155DE"/>
    <w:rsid w:val="002209B6"/>
    <w:rsid w:val="00221F49"/>
    <w:rsid w:val="0023168A"/>
    <w:rsid w:val="00253612"/>
    <w:rsid w:val="00256324"/>
    <w:rsid w:val="002571FC"/>
    <w:rsid w:val="0026595E"/>
    <w:rsid w:val="0028051D"/>
    <w:rsid w:val="00281C8C"/>
    <w:rsid w:val="00282389"/>
    <w:rsid w:val="002950CE"/>
    <w:rsid w:val="002A39D9"/>
    <w:rsid w:val="002C0A53"/>
    <w:rsid w:val="002D17FA"/>
    <w:rsid w:val="002D1DD5"/>
    <w:rsid w:val="002D7E7F"/>
    <w:rsid w:val="002E13EE"/>
    <w:rsid w:val="002E16E7"/>
    <w:rsid w:val="002E6E64"/>
    <w:rsid w:val="002F03D6"/>
    <w:rsid w:val="002F1B7D"/>
    <w:rsid w:val="003008DA"/>
    <w:rsid w:val="0030783F"/>
    <w:rsid w:val="00312106"/>
    <w:rsid w:val="00314817"/>
    <w:rsid w:val="00317AD8"/>
    <w:rsid w:val="003308F0"/>
    <w:rsid w:val="00333E2A"/>
    <w:rsid w:val="00334161"/>
    <w:rsid w:val="00342529"/>
    <w:rsid w:val="00342B70"/>
    <w:rsid w:val="003437AD"/>
    <w:rsid w:val="00353700"/>
    <w:rsid w:val="003659F9"/>
    <w:rsid w:val="0038257F"/>
    <w:rsid w:val="00384EC1"/>
    <w:rsid w:val="00386156"/>
    <w:rsid w:val="00386483"/>
    <w:rsid w:val="00386A25"/>
    <w:rsid w:val="00396E68"/>
    <w:rsid w:val="003A79CE"/>
    <w:rsid w:val="003A7E61"/>
    <w:rsid w:val="003B6DDB"/>
    <w:rsid w:val="003B76C3"/>
    <w:rsid w:val="003D330B"/>
    <w:rsid w:val="003D37E5"/>
    <w:rsid w:val="003E100D"/>
    <w:rsid w:val="003F0CE1"/>
    <w:rsid w:val="003F52D5"/>
    <w:rsid w:val="003F7EBD"/>
    <w:rsid w:val="004046AF"/>
    <w:rsid w:val="004107C0"/>
    <w:rsid w:val="00412AB0"/>
    <w:rsid w:val="0042332F"/>
    <w:rsid w:val="0042545D"/>
    <w:rsid w:val="00431952"/>
    <w:rsid w:val="004344A4"/>
    <w:rsid w:val="00444990"/>
    <w:rsid w:val="004452F4"/>
    <w:rsid w:val="00451983"/>
    <w:rsid w:val="00453E3B"/>
    <w:rsid w:val="0045447A"/>
    <w:rsid w:val="00460E70"/>
    <w:rsid w:val="00470380"/>
    <w:rsid w:val="00476143"/>
    <w:rsid w:val="00476839"/>
    <w:rsid w:val="00485E37"/>
    <w:rsid w:val="004870F5"/>
    <w:rsid w:val="00490F40"/>
    <w:rsid w:val="0049789C"/>
    <w:rsid w:val="00497FDA"/>
    <w:rsid w:val="004A7B84"/>
    <w:rsid w:val="004B42A4"/>
    <w:rsid w:val="004C7281"/>
    <w:rsid w:val="004D4D87"/>
    <w:rsid w:val="004D58EA"/>
    <w:rsid w:val="004D7D7B"/>
    <w:rsid w:val="004D7F7C"/>
    <w:rsid w:val="004E54A8"/>
    <w:rsid w:val="004E6772"/>
    <w:rsid w:val="004E6E97"/>
    <w:rsid w:val="004E79BA"/>
    <w:rsid w:val="00516DA0"/>
    <w:rsid w:val="00517C6D"/>
    <w:rsid w:val="00521DF7"/>
    <w:rsid w:val="005253BD"/>
    <w:rsid w:val="00530183"/>
    <w:rsid w:val="005428BE"/>
    <w:rsid w:val="00550343"/>
    <w:rsid w:val="00551603"/>
    <w:rsid w:val="00553D5C"/>
    <w:rsid w:val="00555366"/>
    <w:rsid w:val="005565CE"/>
    <w:rsid w:val="00563955"/>
    <w:rsid w:val="00565DE4"/>
    <w:rsid w:val="00580B12"/>
    <w:rsid w:val="00580B35"/>
    <w:rsid w:val="00582C4A"/>
    <w:rsid w:val="005914FD"/>
    <w:rsid w:val="00593B9D"/>
    <w:rsid w:val="005945B6"/>
    <w:rsid w:val="005A78DA"/>
    <w:rsid w:val="005B24A6"/>
    <w:rsid w:val="005C2BC6"/>
    <w:rsid w:val="005C4EEB"/>
    <w:rsid w:val="005D2289"/>
    <w:rsid w:val="005D65CD"/>
    <w:rsid w:val="005E0A03"/>
    <w:rsid w:val="005E4421"/>
    <w:rsid w:val="005E4B3D"/>
    <w:rsid w:val="005E5A74"/>
    <w:rsid w:val="005E6F71"/>
    <w:rsid w:val="005E721C"/>
    <w:rsid w:val="005E7665"/>
    <w:rsid w:val="005F749A"/>
    <w:rsid w:val="00606B53"/>
    <w:rsid w:val="0060726C"/>
    <w:rsid w:val="00607915"/>
    <w:rsid w:val="006149D4"/>
    <w:rsid w:val="006162BD"/>
    <w:rsid w:val="006347E9"/>
    <w:rsid w:val="006349B9"/>
    <w:rsid w:val="0063747F"/>
    <w:rsid w:val="006438DD"/>
    <w:rsid w:val="00647755"/>
    <w:rsid w:val="0065241E"/>
    <w:rsid w:val="006529B2"/>
    <w:rsid w:val="00652A1C"/>
    <w:rsid w:val="0065527A"/>
    <w:rsid w:val="006578D7"/>
    <w:rsid w:val="00660709"/>
    <w:rsid w:val="00661C47"/>
    <w:rsid w:val="00663252"/>
    <w:rsid w:val="006633A4"/>
    <w:rsid w:val="00665B07"/>
    <w:rsid w:val="00680494"/>
    <w:rsid w:val="006809D6"/>
    <w:rsid w:val="006905BE"/>
    <w:rsid w:val="0069249C"/>
    <w:rsid w:val="006A10BE"/>
    <w:rsid w:val="006B3481"/>
    <w:rsid w:val="006B4573"/>
    <w:rsid w:val="006C247E"/>
    <w:rsid w:val="006C2877"/>
    <w:rsid w:val="006C3F73"/>
    <w:rsid w:val="006D62A6"/>
    <w:rsid w:val="006D68FC"/>
    <w:rsid w:val="006D7299"/>
    <w:rsid w:val="006F0FC4"/>
    <w:rsid w:val="006F25DF"/>
    <w:rsid w:val="007024E7"/>
    <w:rsid w:val="00704E6A"/>
    <w:rsid w:val="007068C2"/>
    <w:rsid w:val="0071249C"/>
    <w:rsid w:val="007145B6"/>
    <w:rsid w:val="007146FA"/>
    <w:rsid w:val="00714EF9"/>
    <w:rsid w:val="007214DF"/>
    <w:rsid w:val="00725085"/>
    <w:rsid w:val="00741B6D"/>
    <w:rsid w:val="0077535E"/>
    <w:rsid w:val="00776CA2"/>
    <w:rsid w:val="00782DD3"/>
    <w:rsid w:val="00784D2A"/>
    <w:rsid w:val="00794B39"/>
    <w:rsid w:val="007A44DB"/>
    <w:rsid w:val="007A57D3"/>
    <w:rsid w:val="007B7483"/>
    <w:rsid w:val="007C6ADC"/>
    <w:rsid w:val="007D16DC"/>
    <w:rsid w:val="007D676F"/>
    <w:rsid w:val="007D737C"/>
    <w:rsid w:val="007E3125"/>
    <w:rsid w:val="007E672F"/>
    <w:rsid w:val="007E73B9"/>
    <w:rsid w:val="0080217F"/>
    <w:rsid w:val="008031C3"/>
    <w:rsid w:val="00805B55"/>
    <w:rsid w:val="0081288C"/>
    <w:rsid w:val="00816157"/>
    <w:rsid w:val="00817B76"/>
    <w:rsid w:val="008218C0"/>
    <w:rsid w:val="008270DB"/>
    <w:rsid w:val="00835B6F"/>
    <w:rsid w:val="00837959"/>
    <w:rsid w:val="008505B2"/>
    <w:rsid w:val="008530E7"/>
    <w:rsid w:val="00853367"/>
    <w:rsid w:val="0087543E"/>
    <w:rsid w:val="00883E8F"/>
    <w:rsid w:val="008875E5"/>
    <w:rsid w:val="0089496C"/>
    <w:rsid w:val="00896650"/>
    <w:rsid w:val="008B7D0E"/>
    <w:rsid w:val="008C7782"/>
    <w:rsid w:val="008D7608"/>
    <w:rsid w:val="008E2DA9"/>
    <w:rsid w:val="00903BF6"/>
    <w:rsid w:val="00904EB1"/>
    <w:rsid w:val="009054B5"/>
    <w:rsid w:val="00906259"/>
    <w:rsid w:val="00911F59"/>
    <w:rsid w:val="00912B2B"/>
    <w:rsid w:val="00913C46"/>
    <w:rsid w:val="0092673B"/>
    <w:rsid w:val="00941368"/>
    <w:rsid w:val="0094250D"/>
    <w:rsid w:val="00944D3F"/>
    <w:rsid w:val="00947708"/>
    <w:rsid w:val="009549E8"/>
    <w:rsid w:val="00957348"/>
    <w:rsid w:val="00962F93"/>
    <w:rsid w:val="00964DB3"/>
    <w:rsid w:val="00967116"/>
    <w:rsid w:val="00967675"/>
    <w:rsid w:val="00970353"/>
    <w:rsid w:val="0097385E"/>
    <w:rsid w:val="00982BF7"/>
    <w:rsid w:val="009A36A7"/>
    <w:rsid w:val="009B4877"/>
    <w:rsid w:val="009C0D47"/>
    <w:rsid w:val="009C1974"/>
    <w:rsid w:val="009C1D99"/>
    <w:rsid w:val="009C4222"/>
    <w:rsid w:val="009D0494"/>
    <w:rsid w:val="009D36F2"/>
    <w:rsid w:val="009D40FC"/>
    <w:rsid w:val="009E5759"/>
    <w:rsid w:val="009E6C6D"/>
    <w:rsid w:val="00A03F08"/>
    <w:rsid w:val="00A0557D"/>
    <w:rsid w:val="00A07FA7"/>
    <w:rsid w:val="00A1643F"/>
    <w:rsid w:val="00A24525"/>
    <w:rsid w:val="00A2649D"/>
    <w:rsid w:val="00A26F92"/>
    <w:rsid w:val="00A3060C"/>
    <w:rsid w:val="00A3604F"/>
    <w:rsid w:val="00A3715D"/>
    <w:rsid w:val="00A4165F"/>
    <w:rsid w:val="00A45D07"/>
    <w:rsid w:val="00A55C64"/>
    <w:rsid w:val="00A77953"/>
    <w:rsid w:val="00A77DF2"/>
    <w:rsid w:val="00A81721"/>
    <w:rsid w:val="00A90389"/>
    <w:rsid w:val="00A951C7"/>
    <w:rsid w:val="00A96436"/>
    <w:rsid w:val="00AA7E63"/>
    <w:rsid w:val="00AC5022"/>
    <w:rsid w:val="00AC5F9E"/>
    <w:rsid w:val="00AC758C"/>
    <w:rsid w:val="00AD6AE9"/>
    <w:rsid w:val="00AE5A6A"/>
    <w:rsid w:val="00AE6C69"/>
    <w:rsid w:val="00AF3607"/>
    <w:rsid w:val="00AF3DB7"/>
    <w:rsid w:val="00B210D2"/>
    <w:rsid w:val="00B22ECD"/>
    <w:rsid w:val="00B2531A"/>
    <w:rsid w:val="00B27486"/>
    <w:rsid w:val="00B3712C"/>
    <w:rsid w:val="00B62F3F"/>
    <w:rsid w:val="00B73C3B"/>
    <w:rsid w:val="00B74532"/>
    <w:rsid w:val="00B90183"/>
    <w:rsid w:val="00BA2092"/>
    <w:rsid w:val="00BA3D87"/>
    <w:rsid w:val="00BA4D97"/>
    <w:rsid w:val="00BA626B"/>
    <w:rsid w:val="00BB24BE"/>
    <w:rsid w:val="00BC1AB9"/>
    <w:rsid w:val="00BC3979"/>
    <w:rsid w:val="00BD0559"/>
    <w:rsid w:val="00BD4AA9"/>
    <w:rsid w:val="00BD519C"/>
    <w:rsid w:val="00BD65F4"/>
    <w:rsid w:val="00BE0ABE"/>
    <w:rsid w:val="00BE3016"/>
    <w:rsid w:val="00BE45CB"/>
    <w:rsid w:val="00BE7473"/>
    <w:rsid w:val="00BF1337"/>
    <w:rsid w:val="00C03E5F"/>
    <w:rsid w:val="00C12EC2"/>
    <w:rsid w:val="00C13C8A"/>
    <w:rsid w:val="00C20448"/>
    <w:rsid w:val="00C54FF8"/>
    <w:rsid w:val="00C61255"/>
    <w:rsid w:val="00C6350A"/>
    <w:rsid w:val="00C644CF"/>
    <w:rsid w:val="00C755DC"/>
    <w:rsid w:val="00C77929"/>
    <w:rsid w:val="00C77E79"/>
    <w:rsid w:val="00CA2E97"/>
    <w:rsid w:val="00CA30E7"/>
    <w:rsid w:val="00CC6306"/>
    <w:rsid w:val="00CD6C4B"/>
    <w:rsid w:val="00CE6DB0"/>
    <w:rsid w:val="00CF0C03"/>
    <w:rsid w:val="00CF17B6"/>
    <w:rsid w:val="00CF231A"/>
    <w:rsid w:val="00CF2D30"/>
    <w:rsid w:val="00CF54D2"/>
    <w:rsid w:val="00CF5BA5"/>
    <w:rsid w:val="00CF6255"/>
    <w:rsid w:val="00D11CFD"/>
    <w:rsid w:val="00D200AF"/>
    <w:rsid w:val="00D22CE2"/>
    <w:rsid w:val="00D30460"/>
    <w:rsid w:val="00D352DB"/>
    <w:rsid w:val="00D41461"/>
    <w:rsid w:val="00D4766C"/>
    <w:rsid w:val="00D56724"/>
    <w:rsid w:val="00D72047"/>
    <w:rsid w:val="00D74C88"/>
    <w:rsid w:val="00D85E51"/>
    <w:rsid w:val="00D936FF"/>
    <w:rsid w:val="00DA267D"/>
    <w:rsid w:val="00DB39B9"/>
    <w:rsid w:val="00DB773D"/>
    <w:rsid w:val="00DB7A89"/>
    <w:rsid w:val="00DC6DAA"/>
    <w:rsid w:val="00DD511F"/>
    <w:rsid w:val="00DE105F"/>
    <w:rsid w:val="00DE246F"/>
    <w:rsid w:val="00DE306F"/>
    <w:rsid w:val="00DE7C0E"/>
    <w:rsid w:val="00E0145C"/>
    <w:rsid w:val="00E02028"/>
    <w:rsid w:val="00E20692"/>
    <w:rsid w:val="00E23613"/>
    <w:rsid w:val="00E31570"/>
    <w:rsid w:val="00E32EF0"/>
    <w:rsid w:val="00E46028"/>
    <w:rsid w:val="00E51EED"/>
    <w:rsid w:val="00E75B83"/>
    <w:rsid w:val="00E80992"/>
    <w:rsid w:val="00E85C81"/>
    <w:rsid w:val="00E9256C"/>
    <w:rsid w:val="00E9263C"/>
    <w:rsid w:val="00E9516A"/>
    <w:rsid w:val="00EB36ED"/>
    <w:rsid w:val="00EC2733"/>
    <w:rsid w:val="00EC547B"/>
    <w:rsid w:val="00EE5DF3"/>
    <w:rsid w:val="00EF4A46"/>
    <w:rsid w:val="00F002AF"/>
    <w:rsid w:val="00F02072"/>
    <w:rsid w:val="00F03D83"/>
    <w:rsid w:val="00F222A9"/>
    <w:rsid w:val="00F31229"/>
    <w:rsid w:val="00F32143"/>
    <w:rsid w:val="00F34491"/>
    <w:rsid w:val="00F34718"/>
    <w:rsid w:val="00F34F95"/>
    <w:rsid w:val="00F37ED1"/>
    <w:rsid w:val="00F52E33"/>
    <w:rsid w:val="00F63CD7"/>
    <w:rsid w:val="00F670B2"/>
    <w:rsid w:val="00F67AA3"/>
    <w:rsid w:val="00F76669"/>
    <w:rsid w:val="00F8026B"/>
    <w:rsid w:val="00F80396"/>
    <w:rsid w:val="00F85546"/>
    <w:rsid w:val="00F971C7"/>
    <w:rsid w:val="00FB6DBB"/>
    <w:rsid w:val="00FC44FF"/>
    <w:rsid w:val="00FC68C2"/>
    <w:rsid w:val="00FC7025"/>
    <w:rsid w:val="00FD4642"/>
    <w:rsid w:val="00FD6383"/>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dnb.de/DE/Professionell/Standardisierung/GND/gnd_node.html" TargetMode="External"/><Relationship Id="rId13" Type="http://schemas.openxmlformats.org/officeDocument/2006/relationships/hyperlink" Target="https://www.wikidata.org/wiki/Q123494338"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wikidata.org/wiki/Help:QuickStatement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ikidata.org/wiki/Wikidata:Introduction/de" TargetMode="External"/><Relationship Id="rId5" Type="http://schemas.openxmlformats.org/officeDocument/2006/relationships/webSettings" Target="webSettings.xml"/><Relationship Id="rId15" Type="http://schemas.openxmlformats.org/officeDocument/2006/relationships/hyperlink" Target="https://www.wikidata.org/wiki/Help:Statements/de" TargetMode="External"/><Relationship Id="rId10" Type="http://schemas.openxmlformats.org/officeDocument/2006/relationships/hyperlink" Target="https://www.deutsche-biographie.de/"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wikipedia.de/" TargetMode="External"/><Relationship Id="rId14" Type="http://schemas.openxmlformats.org/officeDocument/2006/relationships/hyperlink" Target="https://www.wikidata.org/wiki/Wikidata:Introduction/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3</Pages>
  <Words>2212</Words>
  <Characters>13941</Characters>
  <Application>Microsoft Office Word</Application>
  <DocSecurity>0</DocSecurity>
  <Lines>116</Lines>
  <Paragraphs>32</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16121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214</cp:revision>
  <cp:lastPrinted>2005-06-09T20:22:00Z</cp:lastPrinted>
  <dcterms:created xsi:type="dcterms:W3CDTF">2025-06-30T07:23:00Z</dcterms:created>
  <dcterms:modified xsi:type="dcterms:W3CDTF">2025-08-11T06:43:00Z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